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5A22AD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5A22AD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C4" w:rsidRDefault="008C76C4" w:rsidP="00276B50">
      <w:r>
        <w:separator/>
      </w:r>
    </w:p>
  </w:endnote>
  <w:endnote w:type="continuationSeparator" w:id="0">
    <w:p w:rsidR="008C76C4" w:rsidRDefault="008C76C4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5A22AD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C4" w:rsidRDefault="008C76C4" w:rsidP="00276B50">
      <w:r>
        <w:separator/>
      </w:r>
    </w:p>
  </w:footnote>
  <w:footnote w:type="continuationSeparator" w:id="0">
    <w:p w:rsidR="008C76C4" w:rsidRDefault="008C76C4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22AD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6C4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6176E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D0D2-8F40-4536-A59B-AB4A2503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2020-07-14T15:54:00Z</dcterms:modified>
  <cp:contentStatus/>
</cp:coreProperties>
</file>